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B3" w:rsidRPr="00A274B3" w:rsidRDefault="00A274B3" w:rsidP="00A274B3">
      <w:pPr>
        <w:jc w:val="center"/>
        <w:rPr>
          <w:b/>
          <w:sz w:val="32"/>
        </w:rPr>
      </w:pPr>
      <w:r w:rsidRPr="00A274B3">
        <w:rPr>
          <w:b/>
          <w:sz w:val="32"/>
        </w:rPr>
        <w:t>DỰ ÁN</w:t>
      </w:r>
      <w:r w:rsidRPr="00A274B3">
        <w:rPr>
          <w:b/>
          <w:sz w:val="32"/>
        </w:rPr>
        <w:br/>
        <w:t>Thiết kế và thi công Quadcopter</w:t>
      </w:r>
    </w:p>
    <w:p w:rsidR="00A274B3" w:rsidRPr="00A274B3" w:rsidRDefault="00A274B3">
      <w:pPr>
        <w:rPr>
          <w:sz w:val="26"/>
        </w:rPr>
      </w:pPr>
    </w:p>
    <w:p w:rsidR="00A274B3" w:rsidRPr="00A274B3" w:rsidRDefault="00A274B3">
      <w:pPr>
        <w:rPr>
          <w:sz w:val="26"/>
        </w:rPr>
      </w:pPr>
      <w:r w:rsidRPr="00A274B3">
        <w:rPr>
          <w:sz w:val="26"/>
        </w:rPr>
        <w:t>Bên A: Nguyễn Hữu Triều</w:t>
      </w:r>
    </w:p>
    <w:p w:rsidR="00A274B3" w:rsidRDefault="00A274B3">
      <w:pPr>
        <w:rPr>
          <w:sz w:val="26"/>
        </w:rPr>
      </w:pPr>
      <w:r w:rsidRPr="00A274B3">
        <w:rPr>
          <w:sz w:val="26"/>
        </w:rPr>
        <w:t>Bên B: Công ty TNHH Vnelektronics.</w:t>
      </w:r>
    </w:p>
    <w:p w:rsidR="00D32018" w:rsidRDefault="00D32018">
      <w:pPr>
        <w:rPr>
          <w:sz w:val="26"/>
        </w:rPr>
      </w:pPr>
    </w:p>
    <w:p w:rsidR="00D32018" w:rsidRDefault="00D32018" w:rsidP="00D32018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Quyền lợi và trách nhiệm của bên A</w:t>
      </w:r>
    </w:p>
    <w:p w:rsidR="00D32018" w:rsidRDefault="0067470D" w:rsidP="0067470D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Chi trả chi phí hoạt động cho bên B.</w:t>
      </w:r>
    </w:p>
    <w:p w:rsidR="0067470D" w:rsidRDefault="0067470D" w:rsidP="0067470D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Cung cấp các linh kiện &amp; thiết bị cho bên B nghiên cứu.</w:t>
      </w:r>
    </w:p>
    <w:p w:rsidR="00BA56CD" w:rsidRPr="0067470D" w:rsidRDefault="00BA56CD" w:rsidP="0067470D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Chịu trách nhiệm layout và làm phần cứng.</w:t>
      </w:r>
      <w:bookmarkStart w:id="0" w:name="_GoBack"/>
      <w:bookmarkEnd w:id="0"/>
    </w:p>
    <w:p w:rsidR="00D32018" w:rsidRDefault="00D32018" w:rsidP="00D32018">
      <w:pPr>
        <w:rPr>
          <w:sz w:val="26"/>
        </w:rPr>
      </w:pPr>
    </w:p>
    <w:p w:rsidR="00D32018" w:rsidRDefault="00D32018" w:rsidP="00D32018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Quyền lợi và trác nhiệm của bên B</w:t>
      </w:r>
    </w:p>
    <w:p w:rsidR="0067470D" w:rsidRDefault="0067470D" w:rsidP="0067470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Đưa ra giải pháp thiết kế tốt và tiết kiệm về chi phí đầu tư.</w:t>
      </w:r>
    </w:p>
    <w:p w:rsidR="00D32018" w:rsidRDefault="0067470D" w:rsidP="0067470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Hướng dẫn bên A thiết kế các bộ phận của quadcopter</w:t>
      </w:r>
      <w:r w:rsidR="00BA56CD">
        <w:rPr>
          <w:sz w:val="26"/>
        </w:rPr>
        <w:t>.</w:t>
      </w:r>
    </w:p>
    <w:p w:rsidR="00BA56CD" w:rsidRPr="0067470D" w:rsidRDefault="00BA56CD" w:rsidP="0067470D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Kết hợp với bên A thiết kế các bộ phận của thiết bị.</w:t>
      </w:r>
    </w:p>
    <w:p w:rsidR="00D32018" w:rsidRPr="00D32018" w:rsidRDefault="00D32018" w:rsidP="00D32018">
      <w:pPr>
        <w:rPr>
          <w:sz w:val="26"/>
        </w:rPr>
      </w:pPr>
    </w:p>
    <w:sectPr w:rsidR="00D32018" w:rsidRPr="00D3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844E2"/>
    <w:multiLevelType w:val="hybridMultilevel"/>
    <w:tmpl w:val="C5A843A6"/>
    <w:lvl w:ilvl="0" w:tplc="69E017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70214"/>
    <w:multiLevelType w:val="hybridMultilevel"/>
    <w:tmpl w:val="BDF63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D4A3F"/>
    <w:multiLevelType w:val="hybridMultilevel"/>
    <w:tmpl w:val="F26CC73E"/>
    <w:lvl w:ilvl="0" w:tplc="302A4B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B3"/>
    <w:rsid w:val="000D3B94"/>
    <w:rsid w:val="0067470D"/>
    <w:rsid w:val="00A274B3"/>
    <w:rsid w:val="00BA56CD"/>
    <w:rsid w:val="00D3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7EFC2-BBE6-4E80-8AC0-1FDA50DA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HA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BLACKHAT</dc:creator>
  <cp:keywords/>
  <dc:description/>
  <cp:lastModifiedBy>Trần Tuân</cp:lastModifiedBy>
  <cp:revision>4</cp:revision>
  <dcterms:created xsi:type="dcterms:W3CDTF">2014-09-02T08:15:00Z</dcterms:created>
  <dcterms:modified xsi:type="dcterms:W3CDTF">2014-09-02T08:24:00Z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